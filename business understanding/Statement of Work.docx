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83C5C" w14:textId="5F9E49FA" w:rsidR="00D5413C" w:rsidRDefault="00AC64CE" w:rsidP="00AC64CE">
      <w:pPr>
        <w:pStyle w:val="Photo"/>
        <w:spacing w:before="240"/>
      </w:pPr>
      <w:bookmarkStart w:id="0" w:name="_Toc321147011"/>
      <w:bookmarkStart w:id="1" w:name="_Toc318189312"/>
      <w:bookmarkStart w:id="2" w:name="_Toc318188327"/>
      <w:bookmarkStart w:id="3" w:name="_Toc318188227"/>
      <w:bookmarkStart w:id="4" w:name="_Toc321147149"/>
      <w:r>
        <w:softHyphen/>
      </w:r>
      <w:r>
        <w:softHyphen/>
      </w:r>
      <w:r>
        <w:softHyphen/>
      </w:r>
      <w:r w:rsidR="00563D3C">
        <w:rPr>
          <w:noProof/>
        </w:rPr>
        <w:drawing>
          <wp:inline distT="0" distB="0" distL="0" distR="0" wp14:anchorId="4852B976" wp14:editId="0806DB3E">
            <wp:extent cx="4742793" cy="3438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442" cy="3462921"/>
                    </a:xfrm>
                    <a:prstGeom prst="rect">
                      <a:avLst/>
                    </a:prstGeom>
                    <a:noFill/>
                    <a:ln>
                      <a:noFill/>
                    </a:ln>
                  </pic:spPr>
                </pic:pic>
              </a:graphicData>
            </a:graphic>
          </wp:inline>
        </w:drawing>
      </w:r>
    </w:p>
    <w:p w14:paraId="14C0897D" w14:textId="6147731C" w:rsidR="001638F6" w:rsidRDefault="00563D3C" w:rsidP="00D5413C">
      <w:pPr>
        <w:pStyle w:val="Title"/>
      </w:pPr>
      <w:r>
        <w:t>Flower Recognition</w:t>
      </w:r>
    </w:p>
    <w:p w14:paraId="396741C0" w14:textId="4FD6C0DF" w:rsidR="001638F6" w:rsidRPr="00D5413C" w:rsidRDefault="00F84764" w:rsidP="00D5413C">
      <w:pPr>
        <w:pStyle w:val="Subtitle"/>
      </w:pPr>
      <w:r>
        <w:t>Statement of work</w:t>
      </w:r>
    </w:p>
    <w:p w14:paraId="49522536" w14:textId="5FD02A52" w:rsidR="003422FF" w:rsidRDefault="00310F84" w:rsidP="003422FF">
      <w:pPr>
        <w:pStyle w:val="ContactInfo"/>
      </w:pPr>
      <w:r>
        <w:t>Rui Tang</w:t>
      </w:r>
      <w:r w:rsidR="00563D3C">
        <w:t xml:space="preserve"> </w:t>
      </w:r>
      <w:r w:rsidR="00D5413C">
        <w:t xml:space="preserve">| </w:t>
      </w:r>
      <w:r w:rsidR="00563D3C">
        <w:t>Step</w:t>
      </w:r>
      <w:r>
        <w:t xml:space="preserve"> I</w:t>
      </w:r>
      <w:r w:rsidR="00D5413C">
        <w:t xml:space="preserve"> </w:t>
      </w:r>
      <w:r w:rsidR="003422FF">
        <w:br w:type="page"/>
      </w:r>
    </w:p>
    <w:p w14:paraId="6F6A66E0" w14:textId="709C01F3" w:rsidR="001638F6" w:rsidRDefault="00F36953" w:rsidP="004F39EF">
      <w:pPr>
        <w:pStyle w:val="Heading1"/>
        <w:rPr>
          <w:rFonts w:ascii="Arial" w:hAnsi="Arial" w:cs="Arial"/>
        </w:rPr>
      </w:pPr>
      <w:r w:rsidRPr="001C7FD5">
        <w:rPr>
          <w:rFonts w:ascii="Arial" w:hAnsi="Arial" w:cs="Arial"/>
        </w:rPr>
        <w:lastRenderedPageBreak/>
        <w:t>Abstract</w:t>
      </w:r>
    </w:p>
    <w:p w14:paraId="132C215D" w14:textId="126BB089" w:rsidR="004F39EF" w:rsidRDefault="004F39EF" w:rsidP="00C06200">
      <w:pPr>
        <w:ind w:firstLine="720"/>
      </w:pPr>
      <w:r>
        <w:rPr>
          <w:rFonts w:hint="eastAsia"/>
          <w:lang w:eastAsia="zh-CN"/>
        </w:rPr>
        <w:t>This</w:t>
      </w:r>
      <w:r>
        <w:t xml:space="preserve"> Statement will show the outlines of flower recognition system, which can detect flower type in a picture and label it correctly.</w:t>
      </w:r>
    </w:p>
    <w:p w14:paraId="661E5BBA" w14:textId="238C120B" w:rsidR="00F36953" w:rsidRPr="004F39EF" w:rsidRDefault="00A95428" w:rsidP="004F39EF">
      <w:pPr>
        <w:pStyle w:val="Heading1"/>
        <w:rPr>
          <w:rFonts w:ascii="Arial" w:hAnsi="Arial" w:cs="Arial"/>
          <w:lang w:val="en-CA"/>
        </w:rPr>
      </w:pPr>
      <w:r>
        <w:rPr>
          <w:rFonts w:ascii="Arial" w:hAnsi="Arial" w:cs="Arial"/>
        </w:rPr>
        <w:t>Problem Statement</w:t>
      </w:r>
    </w:p>
    <w:p w14:paraId="4F9CEDBD" w14:textId="26A9B184" w:rsidR="00A95428" w:rsidRDefault="00D9785D" w:rsidP="00D9785D">
      <w:pPr>
        <w:ind w:firstLine="720"/>
        <w:rPr>
          <w:lang w:val="en-CA"/>
        </w:rPr>
      </w:pPr>
      <w:r w:rsidRPr="00D9785D">
        <w:t>Our team wants to develop an augmented reality glasses. The glasses can automatically identify items in life and mark them. As part of the function, we hope that this automatic identification system can correctly identify the type of flower.</w:t>
      </w:r>
      <w:r>
        <w:t xml:space="preserve"> </w:t>
      </w:r>
    </w:p>
    <w:p w14:paraId="4467D627" w14:textId="31A48AF8" w:rsidR="00D5413C" w:rsidRDefault="00D9785D" w:rsidP="00D9785D">
      <w:pPr>
        <w:pStyle w:val="Heading1"/>
        <w:rPr>
          <w:rFonts w:ascii="Arial" w:hAnsi="Arial" w:cs="Arial"/>
        </w:rPr>
      </w:pPr>
      <w:r>
        <w:rPr>
          <w:rFonts w:ascii="Arial" w:hAnsi="Arial" w:cs="Arial"/>
        </w:rPr>
        <w:t>Data Requirement</w:t>
      </w:r>
    </w:p>
    <w:p w14:paraId="1B1AC952" w14:textId="490405DE" w:rsidR="00C06200" w:rsidRDefault="00D9785D" w:rsidP="00D9785D">
      <w:pPr>
        <w:rPr>
          <w:lang w:val="en-CA" w:eastAsia="zh-CN"/>
        </w:rPr>
      </w:pPr>
      <w:r>
        <w:tab/>
        <w:t xml:space="preserve">As we mentioned above, we need a bunch of flower pictures with labels. Fortunately, </w:t>
      </w:r>
      <w:r w:rsidRPr="00D9785D">
        <w:t>we found the right data</w:t>
      </w:r>
      <w:r>
        <w:t xml:space="preserve"> </w:t>
      </w:r>
      <w:r>
        <w:rPr>
          <w:lang w:val="en-CA" w:eastAsia="zh-CN"/>
        </w:rPr>
        <w:t xml:space="preserve">on Kaggle. There are 5 types of flowers and </w:t>
      </w:r>
      <w:r w:rsidR="00C06200">
        <w:rPr>
          <w:lang w:val="en-CA" w:eastAsia="zh-CN"/>
        </w:rPr>
        <w:t>o</w:t>
      </w:r>
      <w:r w:rsidR="00C06200" w:rsidRPr="00C06200">
        <w:rPr>
          <w:lang w:val="en-CA" w:eastAsia="zh-CN"/>
        </w:rPr>
        <w:t>ur team has initially processed the data</w:t>
      </w:r>
      <w:r w:rsidR="00C06200">
        <w:rPr>
          <w:lang w:val="en-CA" w:eastAsia="zh-CN"/>
        </w:rPr>
        <w:t xml:space="preserve">. </w:t>
      </w:r>
    </w:p>
    <w:bookmarkEnd w:id="0"/>
    <w:bookmarkEnd w:id="1"/>
    <w:bookmarkEnd w:id="2"/>
    <w:bookmarkEnd w:id="3"/>
    <w:bookmarkEnd w:id="4"/>
    <w:p w14:paraId="3B6C4748" w14:textId="3A803CAE" w:rsidR="00C06200" w:rsidRDefault="00C06200">
      <w:pPr>
        <w:pStyle w:val="Heading1"/>
      </w:pPr>
      <w:r>
        <w:t>Algorithm</w:t>
      </w:r>
    </w:p>
    <w:p w14:paraId="3A254CD7" w14:textId="77777777" w:rsidR="00133A3B" w:rsidRDefault="00C06200" w:rsidP="00133A3B">
      <w:r>
        <w:tab/>
        <w:t xml:space="preserve">As a visual recognition system, we expect to use </w:t>
      </w:r>
      <w:r w:rsidRPr="00C06200">
        <w:t>Convolutional neural network</w:t>
      </w:r>
      <w:r>
        <w:t xml:space="preserve"> with TensorFlow.</w:t>
      </w:r>
      <w:r w:rsidR="00133A3B">
        <w:t xml:space="preserve"> </w:t>
      </w:r>
    </w:p>
    <w:p w14:paraId="0B779931" w14:textId="29848B53" w:rsidR="00133A3B" w:rsidRDefault="00133A3B" w:rsidP="00133A3B">
      <w:pPr>
        <w:ind w:firstLine="720"/>
      </w:pPr>
      <w:r w:rsidRPr="00133A3B">
        <w:t>A convolutional neural network consists of an input and an output layer, as well as multiple hidden layers. The hidden layers of a CNN typically consist of a series of convolutional layers that convolve with a multiplication or other dot product. The activation function is commonly a RELU layer, and is subsequently followed by additional convolutions such as pooling layers, fully connected layers and normalization layers, referred to as hidden layers because their inputs and outputs are masked by the activation function and final convolution.</w:t>
      </w:r>
      <w:r>
        <w:rPr>
          <w:rStyle w:val="FootnoteReference"/>
        </w:rPr>
        <w:footnoteReference w:id="1"/>
      </w:r>
    </w:p>
    <w:p w14:paraId="5CE1A912" w14:textId="3BFDB669" w:rsidR="00322A60" w:rsidRPr="00133A3B" w:rsidRDefault="00322A60" w:rsidP="00133A3B">
      <w:pPr>
        <w:ind w:firstLine="720"/>
        <w:rPr>
          <w:rFonts w:hint="eastAsia"/>
          <w:lang w:eastAsia="zh-CN"/>
        </w:rPr>
      </w:pPr>
      <w:r>
        <w:t xml:space="preserve">In this system, inputs are pixels in each picture, and the output will be the probability of each category. </w:t>
      </w:r>
      <w:r w:rsidRPr="00322A60">
        <w:t>Loss evaluation function</w:t>
      </w:r>
      <w:r>
        <w:t xml:space="preserve"> will be </w:t>
      </w:r>
      <w:r w:rsidR="00965340" w:rsidRPr="00965340">
        <w:t xml:space="preserve">Categorical </w:t>
      </w:r>
      <w:r w:rsidR="0057304C" w:rsidRPr="00965340">
        <w:t>Cross entropy</w:t>
      </w:r>
      <w:r>
        <w:t>.</w:t>
      </w:r>
    </w:p>
    <w:p w14:paraId="03892AA2" w14:textId="7C7E7189" w:rsidR="00133A3B" w:rsidRPr="00C06200" w:rsidRDefault="00133A3B" w:rsidP="00C06200">
      <w:r>
        <w:rPr>
          <w:noProof/>
        </w:rPr>
        <w:lastRenderedPageBreak/>
        <w:drawing>
          <wp:inline distT="0" distB="0" distL="0" distR="0" wp14:anchorId="00F0D89A" wp14:editId="33EBBDF6">
            <wp:extent cx="5486400" cy="2936875"/>
            <wp:effectExtent l="0" t="0" r="0" b="0"/>
            <wp:docPr id="2" name="Picture 2" descr="A Comprehensive Guide to Convolutional Neural Networks — the ELI5 way | by  Sumit Sah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Convolutional Neural Networks — the ELI5 way | by  Sumit Saha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36875"/>
                    </a:xfrm>
                    <a:prstGeom prst="rect">
                      <a:avLst/>
                    </a:prstGeom>
                    <a:noFill/>
                    <a:ln>
                      <a:noFill/>
                    </a:ln>
                  </pic:spPr>
                </pic:pic>
              </a:graphicData>
            </a:graphic>
          </wp:inline>
        </w:drawing>
      </w:r>
    </w:p>
    <w:p w14:paraId="19D422BE" w14:textId="0BE369F3" w:rsidR="00C06200" w:rsidRDefault="00C06200">
      <w:pPr>
        <w:pStyle w:val="Heading1"/>
      </w:pPr>
      <w:r>
        <w:t>Validation Process</w:t>
      </w:r>
      <w:r w:rsidR="00133A3B">
        <w:t xml:space="preserve"> and Optimization</w:t>
      </w:r>
    </w:p>
    <w:p w14:paraId="2E64532A" w14:textId="52FE23BF" w:rsidR="00133A3B" w:rsidRDefault="00133A3B" w:rsidP="00133A3B">
      <w:r>
        <w:tab/>
        <w:t>To avoid overfitting or underfitting, cross validation will be used. Firstly, we will split data into training set and test set</w:t>
      </w:r>
      <w:r w:rsidR="00322A60">
        <w:t xml:space="preserve"> randomly.</w:t>
      </w:r>
      <w:r w:rsidR="00CA77CF">
        <w:t xml:space="preserve"> After each epoch of training, the model will output the accuracy of both training set and test set.</w:t>
      </w:r>
    </w:p>
    <w:p w14:paraId="7AAE3C36" w14:textId="5B6988FA" w:rsidR="00CA77CF" w:rsidRPr="00133A3B" w:rsidRDefault="00CA77CF" w:rsidP="00133A3B">
      <w:r>
        <w:tab/>
        <w:t>After training, a curve diagram will be showed to indicate whether the model is overfitting or underfitting.</w:t>
      </w:r>
    </w:p>
    <w:p w14:paraId="7F40EE4E" w14:textId="3990266F" w:rsidR="00133A3B" w:rsidRDefault="00133A3B">
      <w:pPr>
        <w:pStyle w:val="Heading1"/>
      </w:pPr>
      <w:r>
        <w:t>Resources</w:t>
      </w:r>
    </w:p>
    <w:p w14:paraId="6A1F4C7C" w14:textId="6EE2F797" w:rsidR="00133A3B" w:rsidRPr="00133A3B" w:rsidRDefault="00133A3B" w:rsidP="00133A3B">
      <w:hyperlink r:id="rId10" w:history="1">
        <w:r w:rsidRPr="00133A3B">
          <w:rPr>
            <w:rStyle w:val="Hyperlink"/>
          </w:rPr>
          <w:t>https://www.kaggle.com/alxmamaev/flowers-recognition</w:t>
        </w:r>
      </w:hyperlink>
    </w:p>
    <w:sectPr w:rsidR="00133A3B" w:rsidRPr="00133A3B">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21418" w14:textId="77777777" w:rsidR="00AD384C" w:rsidRDefault="00AD384C">
      <w:pPr>
        <w:spacing w:before="0" w:after="0" w:line="240" w:lineRule="auto"/>
      </w:pPr>
      <w:r>
        <w:separator/>
      </w:r>
    </w:p>
  </w:endnote>
  <w:endnote w:type="continuationSeparator" w:id="0">
    <w:p w14:paraId="70838F56" w14:textId="77777777" w:rsidR="00AD384C" w:rsidRDefault="00AD3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04A13"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51C02" w14:textId="77777777" w:rsidR="00AD384C" w:rsidRDefault="00AD384C">
      <w:pPr>
        <w:spacing w:before="0" w:after="0" w:line="240" w:lineRule="auto"/>
      </w:pPr>
      <w:r>
        <w:separator/>
      </w:r>
    </w:p>
  </w:footnote>
  <w:footnote w:type="continuationSeparator" w:id="0">
    <w:p w14:paraId="1B7C7BC9" w14:textId="77777777" w:rsidR="00AD384C" w:rsidRDefault="00AD384C">
      <w:pPr>
        <w:spacing w:before="0" w:after="0" w:line="240" w:lineRule="auto"/>
      </w:pPr>
      <w:r>
        <w:continuationSeparator/>
      </w:r>
    </w:p>
  </w:footnote>
  <w:footnote w:id="1">
    <w:p w14:paraId="7A7D2133" w14:textId="2E36EB08" w:rsidR="00133A3B" w:rsidRPr="00133A3B" w:rsidRDefault="00133A3B">
      <w:pPr>
        <w:pStyle w:val="FootnoteText"/>
        <w:rPr>
          <w:lang w:val="en-CA"/>
        </w:rPr>
      </w:pPr>
      <w:r>
        <w:rPr>
          <w:rStyle w:val="FootnoteReference"/>
        </w:rPr>
        <w:footnoteRef/>
      </w:r>
      <w:r>
        <w:t xml:space="preserve"> </w:t>
      </w:r>
      <w:hyperlink r:id="rId1" w:history="1">
        <w:r w:rsidRPr="00133A3B">
          <w:rPr>
            <w:rStyle w:val="Hyperlink"/>
          </w:rPr>
          <w:t>https://en.wikipedia.org/wiki/Convolutional_neural_network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487802"/>
    <w:multiLevelType w:val="hybridMultilevel"/>
    <w:tmpl w:val="55AC004E"/>
    <w:lvl w:ilvl="0" w:tplc="E784668C">
      <w:numFmt w:val="bullet"/>
      <w:lvlText w:val="-"/>
      <w:lvlJc w:val="left"/>
      <w:pPr>
        <w:ind w:left="1080" w:hanging="360"/>
      </w:pPr>
      <w:rPr>
        <w:rFonts w:ascii="Constantia" w:eastAsiaTheme="majorEastAsia" w:hAnsi="Constantia" w:cstheme="maj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3E56FA"/>
    <w:multiLevelType w:val="hybridMultilevel"/>
    <w:tmpl w:val="169A9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2167DB"/>
    <w:multiLevelType w:val="hybridMultilevel"/>
    <w:tmpl w:val="A72274BA"/>
    <w:lvl w:ilvl="0" w:tplc="E784668C">
      <w:numFmt w:val="bullet"/>
      <w:lvlText w:val="-"/>
      <w:lvlJc w:val="left"/>
      <w:pPr>
        <w:ind w:left="720" w:hanging="360"/>
      </w:pPr>
      <w:rPr>
        <w:rFonts w:ascii="Constantia" w:eastAsiaTheme="majorEastAsia" w:hAnsi="Constant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87B3E15"/>
    <w:multiLevelType w:val="hybridMultilevel"/>
    <w:tmpl w:val="25D232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9083F2B"/>
    <w:multiLevelType w:val="hybridMultilevel"/>
    <w:tmpl w:val="D37006D4"/>
    <w:lvl w:ilvl="0" w:tplc="9D0C48A8">
      <w:numFmt w:val="bullet"/>
      <w:lvlText w:val="-"/>
      <w:lvlJc w:val="left"/>
      <w:pPr>
        <w:ind w:left="720" w:hanging="360"/>
      </w:pPr>
      <w:rPr>
        <w:rFonts w:ascii="Constantia" w:eastAsiaTheme="majorEastAsia" w:hAnsi="Constant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7"/>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8"/>
  </w:num>
  <w:num w:numId="23">
    <w:abstractNumId w:val="13"/>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84"/>
    <w:rsid w:val="000116D0"/>
    <w:rsid w:val="000246AE"/>
    <w:rsid w:val="00044059"/>
    <w:rsid w:val="000748AA"/>
    <w:rsid w:val="0007600B"/>
    <w:rsid w:val="00076621"/>
    <w:rsid w:val="0007795C"/>
    <w:rsid w:val="000A540D"/>
    <w:rsid w:val="000E4683"/>
    <w:rsid w:val="001058F3"/>
    <w:rsid w:val="0010716F"/>
    <w:rsid w:val="00133A3B"/>
    <w:rsid w:val="00153F79"/>
    <w:rsid w:val="001638F6"/>
    <w:rsid w:val="0017789A"/>
    <w:rsid w:val="00183FF3"/>
    <w:rsid w:val="0019059E"/>
    <w:rsid w:val="001A2000"/>
    <w:rsid w:val="001C7FD5"/>
    <w:rsid w:val="001F0FD7"/>
    <w:rsid w:val="002157F7"/>
    <w:rsid w:val="00215CC8"/>
    <w:rsid w:val="0024684F"/>
    <w:rsid w:val="002560FD"/>
    <w:rsid w:val="0026200C"/>
    <w:rsid w:val="00262C19"/>
    <w:rsid w:val="00284DEB"/>
    <w:rsid w:val="002900DB"/>
    <w:rsid w:val="002A0CB6"/>
    <w:rsid w:val="002A0D3A"/>
    <w:rsid w:val="002C287A"/>
    <w:rsid w:val="002D1C44"/>
    <w:rsid w:val="002F12BE"/>
    <w:rsid w:val="0030247A"/>
    <w:rsid w:val="00310F36"/>
    <w:rsid w:val="00310F84"/>
    <w:rsid w:val="003209D6"/>
    <w:rsid w:val="00322A60"/>
    <w:rsid w:val="00334A73"/>
    <w:rsid w:val="003422FF"/>
    <w:rsid w:val="00344FF5"/>
    <w:rsid w:val="00353770"/>
    <w:rsid w:val="0038157E"/>
    <w:rsid w:val="00381A11"/>
    <w:rsid w:val="00386111"/>
    <w:rsid w:val="003A7B25"/>
    <w:rsid w:val="003E668E"/>
    <w:rsid w:val="003E74A4"/>
    <w:rsid w:val="003F62BB"/>
    <w:rsid w:val="00406DB0"/>
    <w:rsid w:val="004076E6"/>
    <w:rsid w:val="004307CD"/>
    <w:rsid w:val="0043230E"/>
    <w:rsid w:val="0046304B"/>
    <w:rsid w:val="00474267"/>
    <w:rsid w:val="004952C4"/>
    <w:rsid w:val="004B6265"/>
    <w:rsid w:val="004F39EF"/>
    <w:rsid w:val="004F796E"/>
    <w:rsid w:val="004F7BD8"/>
    <w:rsid w:val="004F7FD1"/>
    <w:rsid w:val="00505530"/>
    <w:rsid w:val="0051204C"/>
    <w:rsid w:val="00512662"/>
    <w:rsid w:val="00541834"/>
    <w:rsid w:val="005421D9"/>
    <w:rsid w:val="00563D3C"/>
    <w:rsid w:val="00566FE3"/>
    <w:rsid w:val="0057304C"/>
    <w:rsid w:val="005A1C5A"/>
    <w:rsid w:val="005C727C"/>
    <w:rsid w:val="005D6F24"/>
    <w:rsid w:val="005F473D"/>
    <w:rsid w:val="005F665B"/>
    <w:rsid w:val="00613940"/>
    <w:rsid w:val="00621002"/>
    <w:rsid w:val="006364EF"/>
    <w:rsid w:val="00640900"/>
    <w:rsid w:val="00690EFD"/>
    <w:rsid w:val="00691672"/>
    <w:rsid w:val="006B422C"/>
    <w:rsid w:val="006D1035"/>
    <w:rsid w:val="006D55A2"/>
    <w:rsid w:val="006E2036"/>
    <w:rsid w:val="007021DE"/>
    <w:rsid w:val="00716620"/>
    <w:rsid w:val="007234F6"/>
    <w:rsid w:val="00723E98"/>
    <w:rsid w:val="00732607"/>
    <w:rsid w:val="00747FB0"/>
    <w:rsid w:val="00757B66"/>
    <w:rsid w:val="00761FD1"/>
    <w:rsid w:val="00772BFF"/>
    <w:rsid w:val="00784E32"/>
    <w:rsid w:val="00792573"/>
    <w:rsid w:val="007A7A0B"/>
    <w:rsid w:val="007C7BB6"/>
    <w:rsid w:val="007D2970"/>
    <w:rsid w:val="007D7D32"/>
    <w:rsid w:val="00844483"/>
    <w:rsid w:val="008628A7"/>
    <w:rsid w:val="00872264"/>
    <w:rsid w:val="00874AD2"/>
    <w:rsid w:val="00882D98"/>
    <w:rsid w:val="00892A4D"/>
    <w:rsid w:val="008A0842"/>
    <w:rsid w:val="008A7568"/>
    <w:rsid w:val="008E117B"/>
    <w:rsid w:val="008E1597"/>
    <w:rsid w:val="008E6C6C"/>
    <w:rsid w:val="0092040A"/>
    <w:rsid w:val="00934F1C"/>
    <w:rsid w:val="009519BD"/>
    <w:rsid w:val="00965340"/>
    <w:rsid w:val="00967CCC"/>
    <w:rsid w:val="009846C0"/>
    <w:rsid w:val="00990A54"/>
    <w:rsid w:val="0099345A"/>
    <w:rsid w:val="009B5100"/>
    <w:rsid w:val="009C412E"/>
    <w:rsid w:val="009D2231"/>
    <w:rsid w:val="009D3C8D"/>
    <w:rsid w:val="009E3DE3"/>
    <w:rsid w:val="009E563D"/>
    <w:rsid w:val="009E5A95"/>
    <w:rsid w:val="00A055C4"/>
    <w:rsid w:val="00A11847"/>
    <w:rsid w:val="00A122DB"/>
    <w:rsid w:val="00A12DCB"/>
    <w:rsid w:val="00A21E14"/>
    <w:rsid w:val="00A47720"/>
    <w:rsid w:val="00A50750"/>
    <w:rsid w:val="00A54A2D"/>
    <w:rsid w:val="00A653BD"/>
    <w:rsid w:val="00A95428"/>
    <w:rsid w:val="00AB76EF"/>
    <w:rsid w:val="00AC64CE"/>
    <w:rsid w:val="00AC76D0"/>
    <w:rsid w:val="00AD165F"/>
    <w:rsid w:val="00AD384C"/>
    <w:rsid w:val="00AF04AD"/>
    <w:rsid w:val="00B15BC0"/>
    <w:rsid w:val="00B31159"/>
    <w:rsid w:val="00B34E85"/>
    <w:rsid w:val="00B370A6"/>
    <w:rsid w:val="00B47B7A"/>
    <w:rsid w:val="00B646B8"/>
    <w:rsid w:val="00B6620B"/>
    <w:rsid w:val="00BB70A1"/>
    <w:rsid w:val="00BC4DE5"/>
    <w:rsid w:val="00BC74F7"/>
    <w:rsid w:val="00BE43C6"/>
    <w:rsid w:val="00BE56F3"/>
    <w:rsid w:val="00BF314A"/>
    <w:rsid w:val="00C06200"/>
    <w:rsid w:val="00C14566"/>
    <w:rsid w:val="00C3271E"/>
    <w:rsid w:val="00C60E2B"/>
    <w:rsid w:val="00C7433B"/>
    <w:rsid w:val="00C80BD4"/>
    <w:rsid w:val="00CA77CF"/>
    <w:rsid w:val="00CC3953"/>
    <w:rsid w:val="00CD066B"/>
    <w:rsid w:val="00CF1B5C"/>
    <w:rsid w:val="00CF3A42"/>
    <w:rsid w:val="00D21E8D"/>
    <w:rsid w:val="00D22813"/>
    <w:rsid w:val="00D3387E"/>
    <w:rsid w:val="00D5413C"/>
    <w:rsid w:val="00D62D94"/>
    <w:rsid w:val="00D93857"/>
    <w:rsid w:val="00D9639C"/>
    <w:rsid w:val="00D9785D"/>
    <w:rsid w:val="00DC07A3"/>
    <w:rsid w:val="00DC3C6E"/>
    <w:rsid w:val="00DD471D"/>
    <w:rsid w:val="00DD49A3"/>
    <w:rsid w:val="00E04B09"/>
    <w:rsid w:val="00E11B8A"/>
    <w:rsid w:val="00E21DFD"/>
    <w:rsid w:val="00E238A2"/>
    <w:rsid w:val="00E26D42"/>
    <w:rsid w:val="00E27FF7"/>
    <w:rsid w:val="00E3123B"/>
    <w:rsid w:val="00E31A8F"/>
    <w:rsid w:val="00E73E39"/>
    <w:rsid w:val="00E76915"/>
    <w:rsid w:val="00EA089F"/>
    <w:rsid w:val="00EE44A0"/>
    <w:rsid w:val="00EE4B7C"/>
    <w:rsid w:val="00EE6902"/>
    <w:rsid w:val="00EF658F"/>
    <w:rsid w:val="00F043DD"/>
    <w:rsid w:val="00F051E7"/>
    <w:rsid w:val="00F36953"/>
    <w:rsid w:val="00F52DF0"/>
    <w:rsid w:val="00F54327"/>
    <w:rsid w:val="00F677F9"/>
    <w:rsid w:val="00F84764"/>
    <w:rsid w:val="00FA4C07"/>
    <w:rsid w:val="00FB72C5"/>
    <w:rsid w:val="00FD1504"/>
    <w:rsid w:val="00FD5F31"/>
    <w:rsid w:val="00FE4DD4"/>
    <w:rsid w:val="00FF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D5DF85"/>
  <w15:chartTrackingRefBased/>
  <w15:docId w15:val="{02799187-DF82-4156-BF41-20253DA4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4"/>
    <w:unhideWhenUsed/>
    <w:qFormat/>
    <w:rsid w:val="004F39EF"/>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10F84"/>
    <w:pPr>
      <w:spacing w:before="100" w:beforeAutospacing="1" w:after="100" w:afterAutospacing="1" w:line="240" w:lineRule="auto"/>
    </w:pPr>
    <w:rPr>
      <w:rFonts w:ascii="Times New Roman" w:eastAsia="Times New Roman" w:hAnsi="Times New Roman" w:cs="Times New Roman"/>
      <w:color w:val="auto"/>
      <w:sz w:val="24"/>
      <w:szCs w:val="24"/>
      <w:lang w:val="en-CA" w:eastAsia="zh-CN"/>
    </w:rPr>
  </w:style>
  <w:style w:type="character" w:styleId="Hyperlink">
    <w:name w:val="Hyperlink"/>
    <w:basedOn w:val="DefaultParagraphFont"/>
    <w:uiPriority w:val="99"/>
    <w:unhideWhenUsed/>
    <w:rsid w:val="00310F84"/>
    <w:rPr>
      <w:color w:val="0000FF"/>
      <w:u w:val="single"/>
    </w:rPr>
  </w:style>
  <w:style w:type="character" w:styleId="FootnoteReference">
    <w:name w:val="footnote reference"/>
    <w:basedOn w:val="DefaultParagraphFont"/>
    <w:uiPriority w:val="99"/>
    <w:semiHidden/>
    <w:unhideWhenUsed/>
    <w:rsid w:val="00310F84"/>
    <w:rPr>
      <w:vertAlign w:val="superscript"/>
    </w:rPr>
  </w:style>
  <w:style w:type="character" w:styleId="UnresolvedMention">
    <w:name w:val="Unresolved Mention"/>
    <w:basedOn w:val="DefaultParagraphFont"/>
    <w:uiPriority w:val="99"/>
    <w:semiHidden/>
    <w:unhideWhenUsed/>
    <w:rsid w:val="00310F84"/>
    <w:rPr>
      <w:color w:val="605E5C"/>
      <w:shd w:val="clear" w:color="auto" w:fill="E1DFDD"/>
    </w:rPr>
  </w:style>
  <w:style w:type="paragraph" w:styleId="ListParagraph">
    <w:name w:val="List Paragraph"/>
    <w:basedOn w:val="Normal"/>
    <w:uiPriority w:val="34"/>
    <w:semiHidden/>
    <w:qFormat/>
    <w:rsid w:val="009D3C8D"/>
    <w:pPr>
      <w:ind w:left="720"/>
      <w:contextualSpacing/>
    </w:pPr>
  </w:style>
  <w:style w:type="character" w:customStyle="1" w:styleId="Heading4Char">
    <w:name w:val="Heading 4 Char"/>
    <w:basedOn w:val="DefaultParagraphFont"/>
    <w:link w:val="Heading4"/>
    <w:uiPriority w:val="4"/>
    <w:rsid w:val="004F39EF"/>
    <w:rPr>
      <w:rFonts w:asciiTheme="majorHAnsi" w:eastAsiaTheme="majorEastAsia" w:hAnsiTheme="majorHAnsi" w:cstheme="majorBidi"/>
      <w:i/>
      <w:iCs/>
      <w:color w:val="2F1B1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151526996">
      <w:bodyDiv w:val="1"/>
      <w:marLeft w:val="0"/>
      <w:marRight w:val="0"/>
      <w:marTop w:val="0"/>
      <w:marBottom w:val="0"/>
      <w:divBdr>
        <w:top w:val="none" w:sz="0" w:space="0" w:color="auto"/>
        <w:left w:val="none" w:sz="0" w:space="0" w:color="auto"/>
        <w:bottom w:val="none" w:sz="0" w:space="0" w:color="auto"/>
        <w:right w:val="none" w:sz="0" w:space="0" w:color="auto"/>
      </w:divBdr>
    </w:div>
    <w:div w:id="162791918">
      <w:bodyDiv w:val="1"/>
      <w:marLeft w:val="0"/>
      <w:marRight w:val="0"/>
      <w:marTop w:val="0"/>
      <w:marBottom w:val="0"/>
      <w:divBdr>
        <w:top w:val="none" w:sz="0" w:space="0" w:color="auto"/>
        <w:left w:val="none" w:sz="0" w:space="0" w:color="auto"/>
        <w:bottom w:val="none" w:sz="0" w:space="0" w:color="auto"/>
        <w:right w:val="none" w:sz="0" w:space="0" w:color="auto"/>
      </w:divBdr>
    </w:div>
    <w:div w:id="191304275">
      <w:bodyDiv w:val="1"/>
      <w:marLeft w:val="0"/>
      <w:marRight w:val="0"/>
      <w:marTop w:val="0"/>
      <w:marBottom w:val="0"/>
      <w:divBdr>
        <w:top w:val="none" w:sz="0" w:space="0" w:color="auto"/>
        <w:left w:val="none" w:sz="0" w:space="0" w:color="auto"/>
        <w:bottom w:val="none" w:sz="0" w:space="0" w:color="auto"/>
        <w:right w:val="none" w:sz="0" w:space="0" w:color="auto"/>
      </w:divBdr>
    </w:div>
    <w:div w:id="117325447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9141688">
      <w:bodyDiv w:val="1"/>
      <w:marLeft w:val="0"/>
      <w:marRight w:val="0"/>
      <w:marTop w:val="0"/>
      <w:marBottom w:val="0"/>
      <w:divBdr>
        <w:top w:val="none" w:sz="0" w:space="0" w:color="auto"/>
        <w:left w:val="none" w:sz="0" w:space="0" w:color="auto"/>
        <w:bottom w:val="none" w:sz="0" w:space="0" w:color="auto"/>
        <w:right w:val="none" w:sz="0" w:space="0" w:color="auto"/>
      </w:divBdr>
    </w:div>
    <w:div w:id="1630819637">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alxmamaev/flowers-recognition" TargetMode="Externa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nvolutional_neural_net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ai\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FA962-45EA-485F-B426-B1DFA13126B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1065</TotalTime>
  <Pages>3</Pages>
  <Words>360</Words>
  <Characters>1665</Characters>
  <Application>Microsoft Office Word</Application>
  <DocSecurity>0</DocSecurity>
  <Lines>66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 tang</dc:creator>
  <cp:keywords/>
  <cp:lastModifiedBy>rui tang</cp:lastModifiedBy>
  <cp:revision>12</cp:revision>
  <dcterms:created xsi:type="dcterms:W3CDTF">2020-10-21T06:04:00Z</dcterms:created>
  <dcterms:modified xsi:type="dcterms:W3CDTF">2020-11-07T00:00:00Z</dcterms:modified>
  <cp:version/>
</cp:coreProperties>
</file>